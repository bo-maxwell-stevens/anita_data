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 xml:space="preserve">Response </w:t>
      </w:r>
      <w:proofErr w:type="spellStart"/>
      <w:r>
        <w:rPr>
          <w:rFonts w:ascii="Arial" w:hAnsi="Arial" w:cs="Arial"/>
          <w:b/>
          <w:bCs/>
          <w:color w:val="000000"/>
        </w:rPr>
        <w:t>microcol</w:t>
      </w:r>
      <w:proofErr w:type="spellEnd"/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860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0.383737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0.369321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0.802923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0.670455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68.64525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17.1613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26.6197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110.24112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178.88636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Lack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Lack Of Fit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32.35540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1.19835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2.2156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Pure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77.88571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110.24112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0.0014*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RSq</w:t>
            </w:r>
            <w:proofErr w:type="spellEnd"/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-0.727639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0.209035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-3.48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watered days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0.2954545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0.054133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species[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-0.397727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0.060523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-6.57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0.2288018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0.040423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(watered days-3.5)*(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apps-1.59091)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0.0437788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0.036155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0.2276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Residual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5241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species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847952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0.2727273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0.08559185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0.27273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1.0681818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0.08559185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1.06818</w:t>
            </w:r>
          </w:p>
        </w:tc>
      </w:tr>
    </w:tbl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days*</w:t>
      </w: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Response </w:t>
      </w:r>
      <w:proofErr w:type="spellStart"/>
      <w:r>
        <w:rPr>
          <w:rFonts w:ascii="Arial" w:hAnsi="Arial" w:cs="Arial"/>
          <w:b/>
          <w:bCs/>
          <w:color w:val="000000"/>
        </w:rPr>
        <w:t>nostoc</w:t>
      </w:r>
      <w:proofErr w:type="spellEnd"/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8602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0.520222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0.508999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0.812314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1.068182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122.34679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30.5867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46.3537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112.83503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235.18182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Lack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Lack Of Fit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23.34931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1.3916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Pure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89.48571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0.621429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112.83503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0.1113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RSq</w:t>
            </w:r>
            <w:proofErr w:type="spellEnd"/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-0.166642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0.4318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watered days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0.2227273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0.054766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species[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0.6704545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0.2861751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(watered days-3.5)*(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apps-1.59091)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-0.003963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0.9138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1937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species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847952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1.7386364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0.08659296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1.73864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0.3977273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0.08659296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0.39773</w:t>
            </w:r>
          </w:p>
        </w:tc>
      </w:tr>
    </w:tbl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days*</w:t>
      </w: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86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Response lichen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86025" cy="2133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0.725685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0.719269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0.589936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1.017045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157.43659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39.3591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113.0929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59.51227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216.94886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Lack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Lack Of Fit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8.940841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0.331142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0.9429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Pure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50.571429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0.351190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59.512270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RSq</w:t>
            </w:r>
            <w:proofErr w:type="spellEnd"/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0.6687317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0.153586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watered days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0.0704545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0.039774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0.0783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species[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0.044468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0.0639401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0.0327*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(watered days-3.5)*(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apps-1.59091)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-0.009447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0.026565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Residual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193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7813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species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7813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847952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1.9545455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0.06288743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1.95455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0.0795455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0.06288743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0.07955</w:t>
            </w:r>
          </w:p>
        </w:tc>
      </w:tr>
    </w:tbl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4795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days*</w:t>
      </w: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78130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Response moss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48602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0.165249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0.145722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0.923311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3.295455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28.85842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7.21460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8.4629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145.77795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0.85250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174.63636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Lack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Lack Of Fit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32.63509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1.5384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Pure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113.14286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0.78571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145.77795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0.0565</w:t>
            </w:r>
          </w:p>
        </w:tc>
      </w:tr>
      <w:tr w:rsidR="00847952"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RSq</w:t>
            </w:r>
            <w:proofErr w:type="spellEnd"/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2.371261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0.240378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watered days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0.1727273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species[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0.1818182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0.069597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0.0098*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0.2009217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0.046484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(watered days-3.5)*(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apps-1.59091)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-0.033364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0.041576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0.4234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524125" cy="1971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743200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species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47950" cy="197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847952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3.4772727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0.09842525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3.47727</w:t>
            </w:r>
          </w:p>
        </w:tc>
      </w:tr>
      <w:tr w:rsidR="00847952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0.09842525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3.11364</w:t>
            </w:r>
          </w:p>
        </w:tc>
      </w:tr>
    </w:tbl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479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watered days*</w:t>
      </w:r>
      <w:proofErr w:type="spellStart"/>
      <w:r>
        <w:rPr>
          <w:rFonts w:ascii="Arial" w:hAnsi="Arial" w:cs="Arial"/>
          <w:b/>
          <w:bCs/>
          <w:color w:val="000000"/>
        </w:rPr>
        <w:t>fert</w:t>
      </w:r>
      <w:proofErr w:type="spellEnd"/>
      <w:r>
        <w:rPr>
          <w:rFonts w:ascii="Arial" w:hAnsi="Arial" w:cs="Arial"/>
          <w:b/>
          <w:bCs/>
          <w:color w:val="000000"/>
        </w:rPr>
        <w:t xml:space="preserve"> apps</w:t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479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Bivariate Fit of moss By </w:t>
      </w:r>
      <w:proofErr w:type="spellStart"/>
      <w:r>
        <w:rPr>
          <w:rFonts w:ascii="Arial" w:hAnsi="Arial" w:cs="Arial"/>
          <w:b/>
          <w:bCs/>
          <w:color w:val="000000"/>
        </w:rPr>
        <w:t>nostoc</w:t>
      </w:r>
      <w:proofErr w:type="spellEnd"/>
      <w:r>
        <w:rPr>
          <w:rFonts w:ascii="Arial" w:hAnsi="Arial" w:cs="Arial"/>
          <w:b/>
          <w:bCs/>
          <w:color w:val="000000"/>
        </w:rPr>
        <w:t xml:space="preserve"> species=</w:t>
      </w:r>
      <w:proofErr w:type="spellStart"/>
      <w:r>
        <w:rPr>
          <w:rFonts w:ascii="Arial" w:hAnsi="Arial" w:cs="Arial"/>
          <w:b/>
          <w:bCs/>
          <w:color w:val="000000"/>
        </w:rPr>
        <w:t>Sc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962275" cy="2257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66775" cy="24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Linear Fit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moss = 2.8235846 + 0.3759775*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nostoc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0.220236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0.211169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0.796416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3.477273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15.406532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24.2898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54.548014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69.954545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2.8235846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0.157479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nostoc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0.3759775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0.076287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Bivariate Fit of moss By </w:t>
      </w:r>
      <w:proofErr w:type="spellStart"/>
      <w:r>
        <w:rPr>
          <w:rFonts w:ascii="Arial" w:hAnsi="Arial" w:cs="Arial"/>
          <w:b/>
          <w:bCs/>
          <w:color w:val="000000"/>
        </w:rPr>
        <w:t>nostoc</w:t>
      </w:r>
      <w:proofErr w:type="spellEnd"/>
      <w:r>
        <w:rPr>
          <w:rFonts w:ascii="Arial" w:hAnsi="Arial" w:cs="Arial"/>
          <w:b/>
          <w:bCs/>
          <w:color w:val="000000"/>
        </w:rPr>
        <w:t xml:space="preserve"> species=</w:t>
      </w:r>
      <w:proofErr w:type="spellStart"/>
      <w:r>
        <w:rPr>
          <w:rFonts w:ascii="Arial" w:hAnsi="Arial" w:cs="Arial"/>
          <w:b/>
          <w:bCs/>
          <w:color w:val="000000"/>
        </w:rPr>
        <w:t>Sr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867025" cy="2257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66775" cy="247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Linear Fit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moss = 2.9275887 + 0.467777*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nostoc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0.104201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0.093785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1.014786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3.113636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10.301725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10.0037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88.561912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98.863636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0.0022*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2.9275887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0.123135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nostoc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0.467777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0.147897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0.0022*</w:t>
            </w:r>
          </w:p>
        </w:tc>
      </w:tr>
    </w:tbl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Bivariate Fit of moss By </w:t>
      </w:r>
      <w:proofErr w:type="spellStart"/>
      <w:r>
        <w:rPr>
          <w:rFonts w:ascii="Arial" w:hAnsi="Arial" w:cs="Arial"/>
          <w:b/>
          <w:bCs/>
          <w:color w:val="000000"/>
        </w:rPr>
        <w:t>microcol</w:t>
      </w:r>
      <w:proofErr w:type="spellEnd"/>
      <w:r>
        <w:rPr>
          <w:rFonts w:ascii="Arial" w:hAnsi="Arial" w:cs="Arial"/>
          <w:b/>
          <w:bCs/>
          <w:color w:val="000000"/>
        </w:rPr>
        <w:t xml:space="preserve"> species=</w:t>
      </w:r>
      <w:proofErr w:type="spellStart"/>
      <w:r>
        <w:rPr>
          <w:rFonts w:ascii="Arial" w:hAnsi="Arial" w:cs="Arial"/>
          <w:b/>
          <w:bCs/>
          <w:color w:val="000000"/>
        </w:rPr>
        <w:t>Sc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962275" cy="2257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667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Linear Fit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moss = 3.4891304 - 0.0434783*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microcol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0.000904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-0.01071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0.901493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3.477273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0.063241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0.063241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0.0778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69.891304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0.812690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69.954545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0.7809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3.4891304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0.105081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microcol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-0.043478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0.7809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Bivariate Fit of moss By </w:t>
      </w:r>
      <w:proofErr w:type="spellStart"/>
      <w:r>
        <w:rPr>
          <w:rFonts w:ascii="Arial" w:hAnsi="Arial" w:cs="Arial"/>
          <w:b/>
          <w:bCs/>
          <w:color w:val="000000"/>
        </w:rPr>
        <w:t>microcol</w:t>
      </w:r>
      <w:proofErr w:type="spellEnd"/>
      <w:r>
        <w:rPr>
          <w:rFonts w:ascii="Arial" w:hAnsi="Arial" w:cs="Arial"/>
          <w:b/>
          <w:bCs/>
          <w:color w:val="000000"/>
        </w:rPr>
        <w:t xml:space="preserve"> species=</w:t>
      </w:r>
      <w:proofErr w:type="spellStart"/>
      <w:r>
        <w:rPr>
          <w:rFonts w:ascii="Arial" w:hAnsi="Arial" w:cs="Arial"/>
          <w:b/>
          <w:bCs/>
          <w:color w:val="000000"/>
        </w:rPr>
        <w:t>Sr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867025" cy="2257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866775" cy="247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Linear Fit</w:t>
      </w: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moss = 2.7473908 + 0.3428682*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microcol</w:t>
      </w:r>
      <w:proofErr w:type="spellEnd"/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847952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0.139827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0.129825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0.994402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3.113636</w:t>
            </w:r>
          </w:p>
        </w:tc>
      </w:tr>
      <w:tr w:rsidR="008479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847952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13.823822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13.9799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85.039814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84795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98.863636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0.0003*</w:t>
            </w:r>
          </w:p>
        </w:tc>
      </w:tr>
    </w:tbl>
    <w:p w:rsidR="00847952" w:rsidRDefault="00847952" w:rsidP="00847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47952" w:rsidRDefault="00847952" w:rsidP="0084795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220"/>
        <w:gridCol w:w="1460"/>
        <w:gridCol w:w="1320"/>
        <w:gridCol w:w="1040"/>
        <w:gridCol w:w="1180"/>
      </w:tblGrid>
      <w:tr w:rsidR="00847952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2.7473908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0.144332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847952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microcol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0.3428682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47952" w:rsidRDefault="008479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0.0003*</w:t>
            </w:r>
          </w:p>
        </w:tc>
      </w:tr>
    </w:tbl>
    <w:p w:rsidR="00256E19" w:rsidRDefault="00256E19"/>
    <w:sectPr w:rsidR="00256E19" w:rsidSect="008479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52"/>
    <w:rsid w:val="001D1FD1"/>
    <w:rsid w:val="00256E19"/>
    <w:rsid w:val="008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0592-7089-4DCB-B480-6EE17203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CA6D2586</Template>
  <TotalTime>0</TotalTime>
  <Pages>14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Joy Antoninka</dc:creator>
  <cp:keywords/>
  <dc:description/>
  <cp:lastModifiedBy>Anita Joy Antoninka</cp:lastModifiedBy>
  <cp:revision>2</cp:revision>
  <dcterms:created xsi:type="dcterms:W3CDTF">2013-11-01T20:44:00Z</dcterms:created>
  <dcterms:modified xsi:type="dcterms:W3CDTF">2013-11-01T20:44:00Z</dcterms:modified>
</cp:coreProperties>
</file>